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6344A" w14:textId="65300CAA" w:rsidR="008C4393" w:rsidRPr="00D047E9" w:rsidRDefault="003B65A9">
      <w:pPr>
        <w:pStyle w:val="Title"/>
        <w:jc w:val="right"/>
        <w:rPr>
          <w:rFonts w:ascii="Times New Roman" w:hAnsi="Times New Roman"/>
        </w:rPr>
      </w:pPr>
      <w:bookmarkStart w:id="0" w:name="_GoBack"/>
      <w:bookmarkEnd w:id="0"/>
      <w:r>
        <w:t>Taxi booking system</w:t>
      </w:r>
    </w:p>
    <w:p w14:paraId="7820BAA5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1AA53BE3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4FF73553" w14:textId="08700CD3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59C5A464" w14:textId="77777777" w:rsidR="008C4393" w:rsidRPr="00D047E9" w:rsidRDefault="008C4393"/>
    <w:p w14:paraId="0E40781B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5A4C6D3D" w14:textId="77777777" w:rsidR="008C4393" w:rsidRPr="00D047E9" w:rsidRDefault="008C4393"/>
    <w:p w14:paraId="4107974D" w14:textId="77777777" w:rsidR="008C4393" w:rsidRPr="00D047E9" w:rsidRDefault="008C4393">
      <w:pPr>
        <w:pStyle w:val="BodyText"/>
      </w:pPr>
    </w:p>
    <w:p w14:paraId="5B442C27" w14:textId="77777777" w:rsidR="008C4393" w:rsidRPr="00D047E9" w:rsidRDefault="008C4393">
      <w:pPr>
        <w:pStyle w:val="BodyText"/>
      </w:pPr>
    </w:p>
    <w:p w14:paraId="615EC36F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B7C6F6A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1BAC529E" w14:textId="77777777">
        <w:tc>
          <w:tcPr>
            <w:tcW w:w="2304" w:type="dxa"/>
          </w:tcPr>
          <w:p w14:paraId="3FCAF32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7DFCBA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F93C7D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367441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37206F62" w14:textId="77777777">
        <w:tc>
          <w:tcPr>
            <w:tcW w:w="2304" w:type="dxa"/>
          </w:tcPr>
          <w:p w14:paraId="3CEA4194" w14:textId="77777777"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14:paraId="01E29DDD" w14:textId="77777777"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14:paraId="6DCEEB9E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3631FF6B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0799EE46" w14:textId="77777777">
        <w:tc>
          <w:tcPr>
            <w:tcW w:w="2304" w:type="dxa"/>
          </w:tcPr>
          <w:p w14:paraId="725DCF53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13E7A35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872ABC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235DE32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F3FF5A6" w14:textId="77777777">
        <w:tc>
          <w:tcPr>
            <w:tcW w:w="2304" w:type="dxa"/>
          </w:tcPr>
          <w:p w14:paraId="37569932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103FDB9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CD92F0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2EE6907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EC6ABDD" w14:textId="77777777">
        <w:tc>
          <w:tcPr>
            <w:tcW w:w="2304" w:type="dxa"/>
          </w:tcPr>
          <w:p w14:paraId="53BFE5C7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3DEE288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8A529B7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33E0EB3" w14:textId="77777777" w:rsidR="008C4393" w:rsidRPr="00D047E9" w:rsidRDefault="008C4393">
            <w:pPr>
              <w:pStyle w:val="Tabletext"/>
            </w:pPr>
          </w:p>
        </w:tc>
      </w:tr>
    </w:tbl>
    <w:p w14:paraId="36BC1806" w14:textId="77777777" w:rsidR="008C4393" w:rsidRPr="00D047E9" w:rsidRDefault="008C4393"/>
    <w:p w14:paraId="68F276BE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38C24BB0" w14:textId="77777777" w:rsidR="00D047E9" w:rsidRPr="00E9618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E9618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10DE71A9" w14:textId="77777777" w:rsidR="00D047E9" w:rsidRPr="00E9618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E96189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40BB2840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14:paraId="67040081" w14:textId="77777777" w:rsidR="008C4393" w:rsidRPr="00D047E9" w:rsidRDefault="008C4393" w:rsidP="00D047E9">
      <w:pPr>
        <w:pStyle w:val="InfoBlue"/>
      </w:pPr>
    </w:p>
    <w:p w14:paraId="173D0E1C" w14:textId="5CB99E36" w:rsidR="0004741B" w:rsidRDefault="0004741B" w:rsidP="000C1105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14:paraId="57F76996" w14:textId="77777777" w:rsidR="000C1105" w:rsidRPr="000C1105" w:rsidRDefault="000C1105" w:rsidP="000C1105"/>
    <w:p w14:paraId="1C531520" w14:textId="79CDADCF" w:rsidR="0004741B" w:rsidRPr="000C1105" w:rsidRDefault="0004741B" w:rsidP="0004741B">
      <w:pPr>
        <w:spacing w:line="240" w:lineRule="auto"/>
        <w:ind w:firstLine="720"/>
        <w:jc w:val="both"/>
        <w:rPr>
          <w:sz w:val="24"/>
        </w:rPr>
      </w:pPr>
      <w:r w:rsidRPr="000C1105">
        <w:rPr>
          <w:sz w:val="24"/>
        </w:rPr>
        <w:t xml:space="preserve">Use case: </w:t>
      </w:r>
      <w:r w:rsidR="000C1105" w:rsidRPr="000C1105">
        <w:rPr>
          <w:sz w:val="24"/>
        </w:rPr>
        <w:t>order a cab</w:t>
      </w:r>
    </w:p>
    <w:p w14:paraId="3A5E3502" w14:textId="0018709F" w:rsidR="0004741B" w:rsidRPr="000C1105" w:rsidRDefault="0004741B" w:rsidP="0004741B">
      <w:pPr>
        <w:spacing w:line="240" w:lineRule="auto"/>
        <w:ind w:firstLine="720"/>
        <w:jc w:val="both"/>
        <w:rPr>
          <w:sz w:val="24"/>
        </w:rPr>
      </w:pPr>
      <w:r w:rsidRPr="000C1105">
        <w:rPr>
          <w:sz w:val="24"/>
        </w:rPr>
        <w:t xml:space="preserve">Level: </w:t>
      </w:r>
      <w:r w:rsidR="000C1105" w:rsidRPr="000C1105">
        <w:rPr>
          <w:sz w:val="24"/>
        </w:rPr>
        <w:t>user goal level</w:t>
      </w:r>
    </w:p>
    <w:p w14:paraId="4B245309" w14:textId="5FA97B18" w:rsidR="0004741B" w:rsidRPr="000C1105" w:rsidRDefault="0004741B" w:rsidP="0004741B">
      <w:pPr>
        <w:spacing w:line="240" w:lineRule="auto"/>
        <w:ind w:firstLine="720"/>
        <w:jc w:val="both"/>
        <w:rPr>
          <w:sz w:val="24"/>
        </w:rPr>
      </w:pPr>
      <w:r w:rsidRPr="000C1105">
        <w:rPr>
          <w:sz w:val="24"/>
        </w:rPr>
        <w:t xml:space="preserve">Primary actor: </w:t>
      </w:r>
      <w:r w:rsidR="000C1105" w:rsidRPr="000C1105">
        <w:rPr>
          <w:sz w:val="24"/>
        </w:rPr>
        <w:t>Customer</w:t>
      </w:r>
    </w:p>
    <w:p w14:paraId="4B925AC8" w14:textId="224A2473" w:rsidR="006C543D" w:rsidRPr="000C1105" w:rsidRDefault="006C543D" w:rsidP="0004741B">
      <w:pPr>
        <w:spacing w:line="240" w:lineRule="auto"/>
        <w:ind w:left="720"/>
        <w:jc w:val="both"/>
        <w:rPr>
          <w:sz w:val="24"/>
        </w:rPr>
      </w:pPr>
      <w:r w:rsidRPr="000C1105">
        <w:rPr>
          <w:sz w:val="24"/>
        </w:rPr>
        <w:t xml:space="preserve">Main success scenario: </w:t>
      </w:r>
      <w:r w:rsidR="000C1105" w:rsidRPr="000C1105">
        <w:rPr>
          <w:sz w:val="24"/>
        </w:rPr>
        <w:t>login -&gt; book a cab -&gt; driver accepts the order -&gt; driver finishes the job</w:t>
      </w:r>
    </w:p>
    <w:p w14:paraId="48B194AE" w14:textId="36CC40C7" w:rsidR="00D047E9" w:rsidRPr="000C1105" w:rsidRDefault="00D047E9" w:rsidP="0004741B">
      <w:pPr>
        <w:spacing w:line="240" w:lineRule="auto"/>
        <w:ind w:left="720"/>
        <w:jc w:val="both"/>
        <w:rPr>
          <w:sz w:val="24"/>
        </w:rPr>
      </w:pPr>
    </w:p>
    <w:p w14:paraId="5FA1B1DF" w14:textId="25019C11" w:rsidR="008C4393" w:rsidRPr="00D047E9" w:rsidRDefault="008C4393" w:rsidP="00D047E9">
      <w:pPr>
        <w:pStyle w:val="InfoBlue"/>
      </w:pPr>
    </w:p>
    <w:p w14:paraId="5931AFF8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14:paraId="6238B5E0" w14:textId="0840F656" w:rsidR="008C4393" w:rsidRPr="00D047E9" w:rsidRDefault="00611114" w:rsidP="00D047E9">
      <w:pPr>
        <w:pStyle w:val="InfoBlu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E8C7587" wp14:editId="42671943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5943600" cy="39719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2CEF1" w14:textId="77777777" w:rsidR="00961C71" w:rsidRDefault="00961C71">
      <w:pPr>
        <w:spacing w:line="240" w:lineRule="auto"/>
      </w:pPr>
      <w:r>
        <w:separator/>
      </w:r>
    </w:p>
  </w:endnote>
  <w:endnote w:type="continuationSeparator" w:id="0">
    <w:p w14:paraId="58F82D22" w14:textId="77777777" w:rsidR="00961C71" w:rsidRDefault="00961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BC074A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975C70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C23DF5" w14:textId="72BEB7A5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3B65A9">
            <w:t>Rus Darius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611114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CFB0DB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71484C96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62519" w14:textId="77777777" w:rsidR="00961C71" w:rsidRDefault="00961C71">
      <w:pPr>
        <w:spacing w:line="240" w:lineRule="auto"/>
      </w:pPr>
      <w:r>
        <w:separator/>
      </w:r>
    </w:p>
  </w:footnote>
  <w:footnote w:type="continuationSeparator" w:id="0">
    <w:p w14:paraId="4CA4F612" w14:textId="77777777" w:rsidR="00961C71" w:rsidRDefault="00961C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547CF" w14:textId="77777777" w:rsidR="008C4393" w:rsidRDefault="008C4393">
    <w:pPr>
      <w:rPr>
        <w:sz w:val="24"/>
      </w:rPr>
    </w:pPr>
  </w:p>
  <w:p w14:paraId="66508FA9" w14:textId="77777777" w:rsidR="008C4393" w:rsidRDefault="008C4393">
    <w:pPr>
      <w:pBdr>
        <w:top w:val="single" w:sz="6" w:space="1" w:color="auto"/>
      </w:pBdr>
      <w:rPr>
        <w:sz w:val="24"/>
      </w:rPr>
    </w:pPr>
  </w:p>
  <w:p w14:paraId="3BA440D4" w14:textId="4CD73490" w:rsidR="008C4393" w:rsidRDefault="003B65A9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Rus Darius</w:t>
    </w:r>
  </w:p>
  <w:p w14:paraId="2757D737" w14:textId="05B35D9A" w:rsidR="0004741B" w:rsidRDefault="00E96189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B65A9">
        <w:rPr>
          <w:rFonts w:ascii="Arial" w:hAnsi="Arial"/>
          <w:b/>
          <w:sz w:val="36"/>
        </w:rPr>
        <w:t>30238</w:t>
      </w:r>
    </w:fldSimple>
  </w:p>
  <w:p w14:paraId="6FE8166B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5B104FA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2D487C15" w14:textId="77777777">
      <w:tc>
        <w:tcPr>
          <w:tcW w:w="6379" w:type="dxa"/>
        </w:tcPr>
        <w:p w14:paraId="46886CB9" w14:textId="6D3D4EDE" w:rsidR="008C4393" w:rsidRDefault="00DE2BF6">
          <w:r>
            <w:t>Taxi booking system</w:t>
          </w:r>
        </w:p>
      </w:tc>
      <w:tc>
        <w:tcPr>
          <w:tcW w:w="3179" w:type="dxa"/>
        </w:tcPr>
        <w:p w14:paraId="7ABFDB2E" w14:textId="112E8191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3C827546" w14:textId="77777777">
      <w:tc>
        <w:tcPr>
          <w:tcW w:w="6379" w:type="dxa"/>
        </w:tcPr>
        <w:p w14:paraId="50CCFB9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62DC67AE" w14:textId="6EF64899" w:rsidR="008C4393" w:rsidRDefault="00570E86">
          <w:r>
            <w:t xml:space="preserve">  Date</w:t>
          </w:r>
          <w:r w:rsidR="00DE2BF6">
            <w:t>:    03/Apr/19</w:t>
          </w:r>
        </w:p>
      </w:tc>
    </w:tr>
    <w:tr w:rsidR="008C4393" w14:paraId="05259972" w14:textId="77777777">
      <w:tc>
        <w:tcPr>
          <w:tcW w:w="9558" w:type="dxa"/>
          <w:gridSpan w:val="2"/>
        </w:tcPr>
        <w:p w14:paraId="73D9C9F4" w14:textId="77777777" w:rsidR="008C4393" w:rsidRDefault="00570E86">
          <w:r>
            <w:t>&lt;document identifier&gt;</w:t>
          </w:r>
        </w:p>
      </w:tc>
    </w:tr>
  </w:tbl>
  <w:p w14:paraId="0E7C4B03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0C1105"/>
    <w:rsid w:val="002D02EB"/>
    <w:rsid w:val="003B65A9"/>
    <w:rsid w:val="0056530F"/>
    <w:rsid w:val="00570E86"/>
    <w:rsid w:val="00611114"/>
    <w:rsid w:val="00664E4B"/>
    <w:rsid w:val="006C543D"/>
    <w:rsid w:val="00732522"/>
    <w:rsid w:val="008C4393"/>
    <w:rsid w:val="0090593F"/>
    <w:rsid w:val="00961C71"/>
    <w:rsid w:val="00C709E3"/>
    <w:rsid w:val="00D047E9"/>
    <w:rsid w:val="00D720D3"/>
    <w:rsid w:val="00DE2BF6"/>
    <w:rsid w:val="00E96189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9C7BAC"/>
  <w15:docId w15:val="{F14C97F2-70BE-4626-BA15-AC51A69B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Darius</cp:lastModifiedBy>
  <cp:revision>2</cp:revision>
  <dcterms:created xsi:type="dcterms:W3CDTF">2019-04-04T20:14:00Z</dcterms:created>
  <dcterms:modified xsi:type="dcterms:W3CDTF">2019-04-04T20:14:00Z</dcterms:modified>
</cp:coreProperties>
</file>